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26DE" w14:textId="77777777" w:rsidR="002343C5" w:rsidRPr="006F61C6" w:rsidRDefault="002343C5">
      <w:pPr>
        <w:pStyle w:val="BodyText"/>
        <w:rPr>
          <w:lang w:val="sr-Latn-CS"/>
        </w:rPr>
      </w:pPr>
    </w:p>
    <w:p w14:paraId="1071EC57" w14:textId="462BAFBA" w:rsidR="006D0694" w:rsidRDefault="00674C0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LMS</w:t>
      </w:r>
    </w:p>
    <w:p w14:paraId="7D848956" w14:textId="43D58F6A" w:rsidR="002343C5" w:rsidRPr="006F61C6" w:rsidRDefault="00674C0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proofErr w:type="spellStart"/>
      <w:r>
        <w:rPr>
          <w:lang w:val="sr-Latn-CS"/>
        </w:rPr>
        <w:t>Library</w:t>
      </w:r>
      <w:proofErr w:type="spellEnd"/>
      <w:r>
        <w:rPr>
          <w:lang w:val="sr-Latn-CS"/>
        </w:rPr>
        <w:t xml:space="preserve"> Management </w:t>
      </w:r>
      <w:proofErr w:type="spellStart"/>
      <w:r>
        <w:rPr>
          <w:lang w:val="sr-Latn-CS"/>
        </w:rPr>
        <w:t>System</w:t>
      </w:r>
      <w:proofErr w:type="spellEnd"/>
    </w:p>
    <w:p w14:paraId="6095B03C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6996E1B5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C5DDCE1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17EF94CF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5D2C8058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F44A430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1B518CB6" w14:textId="77777777">
        <w:tc>
          <w:tcPr>
            <w:tcW w:w="2304" w:type="dxa"/>
          </w:tcPr>
          <w:p w14:paraId="575B6E59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9A52CE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00B8EC05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51433B94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5732675B" w14:textId="77777777">
        <w:tc>
          <w:tcPr>
            <w:tcW w:w="2304" w:type="dxa"/>
          </w:tcPr>
          <w:p w14:paraId="228FEF4C" w14:textId="49712306" w:rsidR="002343C5" w:rsidRPr="006F61C6" w:rsidRDefault="00CD641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6F61C6" w:rsidRPr="006F61C6">
              <w:rPr>
                <w:lang w:val="sr-Latn-CS"/>
              </w:rPr>
              <w:t>.03.20</w:t>
            </w:r>
            <w:r w:rsidR="00674C03">
              <w:rPr>
                <w:lang w:val="sr-Latn-CS"/>
              </w:rPr>
              <w:t>22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06DBED89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3E3459B7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79629D1D" w14:textId="29A80F15" w:rsidR="002343C5" w:rsidRPr="006F61C6" w:rsidRDefault="00674C0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Todor</w:t>
            </w:r>
          </w:p>
        </w:tc>
      </w:tr>
      <w:tr w:rsidR="002343C5" w:rsidRPr="006F61C6" w14:paraId="457485B3" w14:textId="77777777">
        <w:tc>
          <w:tcPr>
            <w:tcW w:w="2304" w:type="dxa"/>
          </w:tcPr>
          <w:p w14:paraId="43B3F7C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A3598C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25341F4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5BA0DE1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5A0E74C4" w14:textId="77777777">
        <w:tc>
          <w:tcPr>
            <w:tcW w:w="2304" w:type="dxa"/>
          </w:tcPr>
          <w:p w14:paraId="2239F51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47CAE7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E3D60F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73BDF93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168F28F9" w14:textId="77777777">
        <w:tc>
          <w:tcPr>
            <w:tcW w:w="2304" w:type="dxa"/>
          </w:tcPr>
          <w:p w14:paraId="77A26F9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DA1209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196C4E8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B0E16D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0D239D78" w14:textId="77777777" w:rsidR="002343C5" w:rsidRPr="006F61C6" w:rsidRDefault="002343C5">
      <w:pPr>
        <w:rPr>
          <w:lang w:val="sr-Latn-CS"/>
        </w:rPr>
      </w:pPr>
    </w:p>
    <w:p w14:paraId="2A5CC33C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43BAA8F1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6AEFFEB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0B922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F32D73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236698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23E2E9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C4CAB5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A12EDD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8F9518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33BC85" w14:textId="1FD76E9E" w:rsidR="00B357F1" w:rsidRDefault="00B357F1" w:rsidP="00425E2F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noProof/>
        </w:rPr>
        <w:tab/>
      </w:r>
    </w:p>
    <w:p w14:paraId="27D3FE8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D75995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02945DE2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10E255C9" w14:textId="21A52F31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proofErr w:type="spellStart"/>
      <w:r w:rsidR="00D53CF3">
        <w:rPr>
          <w:lang w:val="sr-Latn-CS"/>
        </w:rPr>
        <w:t>Library</w:t>
      </w:r>
      <w:proofErr w:type="spellEnd"/>
      <w:r w:rsidR="00D53CF3">
        <w:rPr>
          <w:lang w:val="sr-Latn-CS"/>
        </w:rPr>
        <w:t xml:space="preserve"> Management </w:t>
      </w:r>
      <w:proofErr w:type="spellStart"/>
      <w:r w:rsidR="00D53CF3">
        <w:rPr>
          <w:lang w:val="sr-Latn-CS"/>
        </w:rPr>
        <w:t>System</w:t>
      </w:r>
      <w:proofErr w:type="spellEnd"/>
      <w:r w:rsidR="00D53CF3">
        <w:rPr>
          <w:lang w:val="sr-Latn-CS"/>
        </w:rPr>
        <w:t>-a</w:t>
      </w:r>
      <w:r w:rsidR="006D0694">
        <w:rPr>
          <w:lang w:val="sr-Latn-CS"/>
        </w:rPr>
        <w:t xml:space="preserve"> – </w:t>
      </w:r>
      <w:r w:rsidR="00D53CF3">
        <w:rPr>
          <w:lang w:val="sr-Latn-CS"/>
        </w:rPr>
        <w:t>LMS</w:t>
      </w:r>
      <w:r w:rsidR="002343C5" w:rsidRPr="006F61C6">
        <w:rPr>
          <w:lang w:val="sr-Latn-CS"/>
        </w:rPr>
        <w:t xml:space="preserve">.  </w:t>
      </w:r>
    </w:p>
    <w:p w14:paraId="5601B9B7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1B3E8D14" w14:textId="18EFB863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proofErr w:type="spellStart"/>
      <w:r w:rsidR="00D53CF3">
        <w:rPr>
          <w:lang w:val="sr-Latn-CS"/>
        </w:rPr>
        <w:t>LMS</w:t>
      </w:r>
      <w:r>
        <w:rPr>
          <w:lang w:val="sr-Latn-CS"/>
        </w:rPr>
        <w:t>Team</w:t>
      </w:r>
      <w:proofErr w:type="spellEnd"/>
      <w:r>
        <w:rPr>
          <w:lang w:val="sr-Latn-CS"/>
        </w:rPr>
        <w:t xml:space="preserve">-a za </w:t>
      </w:r>
      <w:r w:rsidR="006D41CE">
        <w:rPr>
          <w:lang w:val="sr-Latn-CS"/>
        </w:rPr>
        <w:t xml:space="preserve">razvoj Web </w:t>
      </w:r>
      <w:r w:rsidR="00D53CF3">
        <w:rPr>
          <w:lang w:val="sr-Latn-CS"/>
        </w:rPr>
        <w:t>aplikacije</w:t>
      </w:r>
      <w:r w:rsidR="006D41CE">
        <w:rPr>
          <w:lang w:val="sr-Latn-CS"/>
        </w:rPr>
        <w:t xml:space="preserve"> </w:t>
      </w:r>
      <w:r w:rsidR="00D53CF3">
        <w:rPr>
          <w:lang w:val="sr-Latn-CS"/>
        </w:rPr>
        <w:t>LMS</w:t>
      </w:r>
      <w:r w:rsidR="006D41CE">
        <w:rPr>
          <w:lang w:val="sr-Latn-CS"/>
        </w:rPr>
        <w:t xml:space="preserve"> namenjenog za </w:t>
      </w:r>
      <w:r w:rsidR="00D53CF3">
        <w:rPr>
          <w:lang w:val="sr-Latn-CS"/>
        </w:rPr>
        <w:t>biblioteke i korisnike istih</w:t>
      </w:r>
      <w:r w:rsidR="006D41CE">
        <w:rPr>
          <w:lang w:val="sr-Latn-CS"/>
        </w:rPr>
        <w:t xml:space="preserve">. </w:t>
      </w:r>
    </w:p>
    <w:p w14:paraId="49B70BCF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0E4CF259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38F9F442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681C5D18" w14:textId="5C5853C1" w:rsidR="002343C5" w:rsidRDefault="00246D1B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00246D1B">
        <w:rPr>
          <w:lang w:val="sr-Latn-CS"/>
        </w:rPr>
        <w:t>D01_Predlog_Projekta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 w:rsidR="00D53CF3">
        <w:rPr>
          <w:lang w:val="sr-Latn-CS"/>
        </w:rPr>
        <w:t>22</w:t>
      </w:r>
      <w:r w:rsidR="002343C5" w:rsidRPr="006F61C6">
        <w:rPr>
          <w:lang w:val="sr-Latn-CS"/>
        </w:rPr>
        <w:t xml:space="preserve">, </w:t>
      </w:r>
      <w:proofErr w:type="spellStart"/>
      <w:r w:rsidR="00D53CF3">
        <w:rPr>
          <w:lang w:val="sr-Latn-CS"/>
        </w:rPr>
        <w:t>LMS</w:t>
      </w:r>
      <w:r w:rsidR="006D41CE">
        <w:rPr>
          <w:lang w:val="sr-Latn-CS"/>
        </w:rPr>
        <w:t>Team</w:t>
      </w:r>
      <w:proofErr w:type="spellEnd"/>
      <w:r w:rsidR="002343C5" w:rsidRPr="006F61C6">
        <w:rPr>
          <w:lang w:val="sr-Latn-CS"/>
        </w:rPr>
        <w:t>.</w:t>
      </w:r>
    </w:p>
    <w:p w14:paraId="232C48BF" w14:textId="3E57489B" w:rsidR="00260B17" w:rsidRPr="006F61C6" w:rsidRDefault="00246D1B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00246D1B">
        <w:rPr>
          <w:lang w:val="sr-Latn-CS"/>
        </w:rPr>
        <w:t>D03_Raspored_Aktivnosti</w:t>
      </w:r>
      <w:r w:rsidR="00260B17">
        <w:rPr>
          <w:lang w:val="sr-Latn-CS"/>
        </w:rPr>
        <w:t xml:space="preserve">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 w:rsidR="00D53CF3">
        <w:rPr>
          <w:lang w:val="sr-Latn-CS"/>
        </w:rPr>
        <w:t>22</w:t>
      </w:r>
      <w:r w:rsidR="00260B17">
        <w:rPr>
          <w:lang w:val="sr-Latn-CS"/>
        </w:rPr>
        <w:t xml:space="preserve">, </w:t>
      </w:r>
      <w:proofErr w:type="spellStart"/>
      <w:r w:rsidR="00D53CF3">
        <w:rPr>
          <w:lang w:val="sr-Latn-CS"/>
        </w:rPr>
        <w:t>LMS</w:t>
      </w:r>
      <w:r w:rsidR="00260B17">
        <w:rPr>
          <w:lang w:val="sr-Latn-CS"/>
        </w:rPr>
        <w:t>Team</w:t>
      </w:r>
      <w:proofErr w:type="spellEnd"/>
      <w:r w:rsidR="00260B17">
        <w:rPr>
          <w:lang w:val="sr-Latn-CS"/>
        </w:rPr>
        <w:t>.</w:t>
      </w:r>
    </w:p>
    <w:p w14:paraId="74EF97DB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26A1AFE9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23E64128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32D9EAF9" w14:textId="77777777">
        <w:trPr>
          <w:jc w:val="center"/>
        </w:trPr>
        <w:tc>
          <w:tcPr>
            <w:tcW w:w="2160" w:type="dxa"/>
          </w:tcPr>
          <w:p w14:paraId="535E6842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67D285D0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1264749A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6DB3C986" w14:textId="77777777">
        <w:trPr>
          <w:jc w:val="center"/>
        </w:trPr>
        <w:tc>
          <w:tcPr>
            <w:tcW w:w="2160" w:type="dxa"/>
          </w:tcPr>
          <w:p w14:paraId="6D1820AE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51AAA553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1A955392" w14:textId="0EE47843" w:rsidR="00103833" w:rsidRPr="006F61C6" w:rsidRDefault="004C4A6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103833">
              <w:rPr>
                <w:lang w:val="sr-Latn-CS"/>
              </w:rPr>
              <w:t xml:space="preserve"> nedelj</w:t>
            </w:r>
            <w:r w:rsidR="00EB4D1A">
              <w:rPr>
                <w:lang w:val="sr-Latn-CS"/>
              </w:rPr>
              <w:t>a</w:t>
            </w:r>
          </w:p>
        </w:tc>
      </w:tr>
      <w:tr w:rsidR="00103833" w:rsidRPr="006F61C6" w14:paraId="58C63D5B" w14:textId="77777777">
        <w:trPr>
          <w:jc w:val="center"/>
        </w:trPr>
        <w:tc>
          <w:tcPr>
            <w:tcW w:w="2160" w:type="dxa"/>
          </w:tcPr>
          <w:p w14:paraId="2547107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324E9525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BBC7AF8" w14:textId="3A9EEBC5" w:rsidR="00103833" w:rsidRPr="006F61C6" w:rsidRDefault="004C4A6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061FAECB" w14:textId="77777777">
        <w:trPr>
          <w:jc w:val="center"/>
        </w:trPr>
        <w:tc>
          <w:tcPr>
            <w:tcW w:w="2160" w:type="dxa"/>
          </w:tcPr>
          <w:p w14:paraId="482CADEA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7518CC63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5365DEC3" w14:textId="36ADE85A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</w:t>
            </w:r>
            <w:r w:rsidR="00EB4D1A">
              <w:rPr>
                <w:lang w:val="sr-Latn-CS"/>
              </w:rPr>
              <w:t>a</w:t>
            </w:r>
          </w:p>
        </w:tc>
      </w:tr>
      <w:tr w:rsidR="00103833" w:rsidRPr="006F61C6" w14:paraId="35590A0C" w14:textId="77777777">
        <w:trPr>
          <w:jc w:val="center"/>
        </w:trPr>
        <w:tc>
          <w:tcPr>
            <w:tcW w:w="2160" w:type="dxa"/>
          </w:tcPr>
          <w:p w14:paraId="08814DF5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639869EC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69246C3B" w14:textId="6F3D175A" w:rsidR="00103833" w:rsidRPr="006F61C6" w:rsidRDefault="004C4A6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103833">
              <w:rPr>
                <w:lang w:val="sr-Latn-CS"/>
              </w:rPr>
              <w:t xml:space="preserve"> nedelj</w:t>
            </w:r>
            <w:r w:rsidR="00EB4D1A">
              <w:rPr>
                <w:lang w:val="sr-Latn-CS"/>
              </w:rPr>
              <w:t>a</w:t>
            </w:r>
          </w:p>
        </w:tc>
      </w:tr>
    </w:tbl>
    <w:p w14:paraId="33E33671" w14:textId="77777777" w:rsidR="002343C5" w:rsidRPr="006F61C6" w:rsidRDefault="002343C5">
      <w:pPr>
        <w:pStyle w:val="BodyText"/>
        <w:rPr>
          <w:lang w:val="sr-Latn-CS"/>
        </w:rPr>
      </w:pPr>
    </w:p>
    <w:p w14:paraId="2EAC5CDA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2572DBD5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1BF7A09F" w14:textId="77777777">
        <w:trPr>
          <w:jc w:val="right"/>
        </w:trPr>
        <w:tc>
          <w:tcPr>
            <w:tcW w:w="1276" w:type="dxa"/>
          </w:tcPr>
          <w:p w14:paraId="42683C8A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33E762E2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4EC94F64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35835388" w14:textId="77777777">
        <w:trPr>
          <w:jc w:val="right"/>
        </w:trPr>
        <w:tc>
          <w:tcPr>
            <w:tcW w:w="1276" w:type="dxa"/>
          </w:tcPr>
          <w:p w14:paraId="05D9BFD1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0DA0766B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5FEB90E7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6B22EA4C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773FF35B" w14:textId="77777777">
        <w:trPr>
          <w:jc w:val="right"/>
        </w:trPr>
        <w:tc>
          <w:tcPr>
            <w:tcW w:w="1276" w:type="dxa"/>
          </w:tcPr>
          <w:p w14:paraId="0A284DDE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473FFFBC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7D42B113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029027AF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6F4F08C3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461016C7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7246BD76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1EDF4AA9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092BA0AF" w14:textId="77777777">
        <w:trPr>
          <w:jc w:val="right"/>
        </w:trPr>
        <w:tc>
          <w:tcPr>
            <w:tcW w:w="1276" w:type="dxa"/>
          </w:tcPr>
          <w:p w14:paraId="6B67F293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0DD1EFCF" w14:textId="396D7ECF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49E99C29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2218A112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5E7F0A7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4E080A9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258B071E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619CCF9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57D45E1F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27F4FEAC" w14:textId="77777777">
        <w:trPr>
          <w:jc w:val="right"/>
        </w:trPr>
        <w:tc>
          <w:tcPr>
            <w:tcW w:w="1276" w:type="dxa"/>
          </w:tcPr>
          <w:p w14:paraId="69C00FB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0828F8BE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6DB4926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4591EC27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0A1D7A99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7CDAE412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746C93B3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046B4253" w14:textId="77777777" w:rsidR="002343C5" w:rsidRPr="006F61C6" w:rsidRDefault="002343C5">
      <w:pPr>
        <w:pStyle w:val="BodyText"/>
        <w:rPr>
          <w:lang w:val="sr-Latn-CS"/>
        </w:rPr>
      </w:pPr>
    </w:p>
    <w:p w14:paraId="21DC2D37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16BF6043" w14:textId="77777777" w:rsidR="002343C5" w:rsidRPr="006F61C6" w:rsidRDefault="003C6C27">
      <w:pPr>
        <w:pStyle w:val="BodyText"/>
        <w:rPr>
          <w:lang w:val="sr-Latn-CS"/>
        </w:rPr>
      </w:pPr>
      <w:proofErr w:type="spellStart"/>
      <w:r>
        <w:rPr>
          <w:lang w:val="sr-Latn-CS"/>
        </w:rPr>
        <w:t>Gantov</w:t>
      </w:r>
      <w:proofErr w:type="spellEnd"/>
      <w:r>
        <w:rPr>
          <w:lang w:val="sr-Latn-CS"/>
        </w:rPr>
        <w:t xml:space="preserve">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46DCB68B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1C53C1EC" w14:textId="1C075279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EB4D1A">
        <w:rPr>
          <w:lang w:val="sr-Latn-CS"/>
        </w:rPr>
        <w:t>LMS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544342E4" w14:textId="762295A2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EB4D1A">
        <w:rPr>
          <w:b/>
          <w:lang w:val="sr-Latn-CS"/>
        </w:rPr>
        <w:t>LMS</w:t>
      </w:r>
      <w:r w:rsidRPr="004561C7">
        <w:rPr>
          <w:b/>
          <w:lang w:val="sr-Latn-CS"/>
        </w:rPr>
        <w:t>_AV02_Raspored_aktivnosti.mpp</w:t>
      </w:r>
    </w:p>
    <w:p w14:paraId="3369FB99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03E5DD19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245FCA9F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09ECF4A1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6271872C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385B9626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5DBF30FD" w14:textId="77777777">
        <w:tc>
          <w:tcPr>
            <w:tcW w:w="1350" w:type="dxa"/>
          </w:tcPr>
          <w:p w14:paraId="2C9C109D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7A362495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0A266843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7E7A76D4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3B2D8E77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4952866C" w14:textId="77777777">
        <w:tc>
          <w:tcPr>
            <w:tcW w:w="1350" w:type="dxa"/>
          </w:tcPr>
          <w:p w14:paraId="0AC737E0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17B73750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6AD1AE9C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09247982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575613D1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1C431D7B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55CEC861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78EA2320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1C05C457" w14:textId="77777777">
        <w:tc>
          <w:tcPr>
            <w:tcW w:w="1350" w:type="dxa"/>
          </w:tcPr>
          <w:p w14:paraId="7DFBCA8D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3F9683F3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0C50DD84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154EDB6F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0D44F9EF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2A34F9AD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4D5B2FFF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3E4D34C9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2EED31E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0F260669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40D09BD3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1DF6B18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0D489876" w14:textId="77777777">
        <w:tc>
          <w:tcPr>
            <w:tcW w:w="1350" w:type="dxa"/>
            <w:vMerge w:val="restart"/>
          </w:tcPr>
          <w:p w14:paraId="244A02D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465BC5A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49BA5F7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DEC9912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48B8F64B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7ACD8245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390B87E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0A69860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6A3BF96C" w14:textId="77777777">
        <w:tc>
          <w:tcPr>
            <w:tcW w:w="1350" w:type="dxa"/>
            <w:vMerge/>
          </w:tcPr>
          <w:p w14:paraId="350DA46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6768224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20F92152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107FFA7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18B973FD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1DA37DF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24232F8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74E3825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570B5EAD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2F33BFB1" w14:textId="77777777">
        <w:tc>
          <w:tcPr>
            <w:tcW w:w="1350" w:type="dxa"/>
          </w:tcPr>
          <w:p w14:paraId="19DC97A0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3EB1A479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3FFF9D82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4C4A5F1D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5C2FC209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6F4DBCC5" w14:textId="77777777" w:rsidR="002343C5" w:rsidRPr="006F61C6" w:rsidRDefault="002343C5">
      <w:pPr>
        <w:pStyle w:val="BodyText"/>
        <w:rPr>
          <w:lang w:val="sr-Latn-CS"/>
        </w:rPr>
      </w:pPr>
    </w:p>
    <w:p w14:paraId="144FB8BF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516F2F82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317E69F1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59B3029D" w14:textId="77777777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14:paraId="4378267D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73696100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2CBB23CE" w14:textId="51834F51" w:rsidR="00C4723D" w:rsidRDefault="00FB3073" w:rsidP="00C4723D">
      <w:pPr>
        <w:pStyle w:val="BodyText"/>
        <w:jc w:val="center"/>
        <w:rPr>
          <w:lang w:val="sr-Latn-CS"/>
        </w:rPr>
      </w:pPr>
      <w:r>
        <w:rPr>
          <w:noProof/>
          <w:lang w:val="sr-Latn-CS"/>
        </w:rPr>
        <w:lastRenderedPageBreak/>
        <w:drawing>
          <wp:anchor distT="0" distB="0" distL="114300" distR="114300" simplePos="0" relativeHeight="251658240" behindDoc="1" locked="0" layoutInCell="1" allowOverlap="1" wp14:anchorId="68DE81EC" wp14:editId="72FF91A5">
            <wp:simplePos x="0" y="0"/>
            <wp:positionH relativeFrom="column">
              <wp:posOffset>457200</wp:posOffset>
            </wp:positionH>
            <wp:positionV relativeFrom="paragraph">
              <wp:posOffset>2625</wp:posOffset>
            </wp:positionV>
            <wp:extent cx="5732145" cy="1736090"/>
            <wp:effectExtent l="0" t="0" r="0" b="0"/>
            <wp:wrapTight wrapText="bothSides">
              <wp:wrapPolygon edited="0">
                <wp:start x="0" y="0"/>
                <wp:lineTo x="0" y="21331"/>
                <wp:lineTo x="21535" y="21331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95168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0173D8E2" w14:textId="63057367" w:rsidR="002343C5" w:rsidRPr="006F61C6" w:rsidRDefault="00C4723D" w:rsidP="005F2939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5F2939">
        <w:rPr>
          <w:lang w:val="sr-Latn-CS"/>
        </w:rPr>
        <w:t>LMS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43951E16" w14:textId="77777777" w:rsidR="002343C5" w:rsidRPr="006F61C6" w:rsidRDefault="00422B0E">
      <w:pPr>
        <w:pStyle w:val="Heading1"/>
        <w:rPr>
          <w:lang w:val="sr-Latn-CS"/>
        </w:rPr>
      </w:pPr>
      <w:bookmarkStart w:id="10" w:name="_Toc225188575"/>
      <w:r>
        <w:rPr>
          <w:lang w:val="sr-Latn-CS"/>
        </w:rPr>
        <w:t>Cena realizacije projekta</w:t>
      </w:r>
      <w:bookmarkEnd w:id="10"/>
    </w:p>
    <w:p w14:paraId="4AB000AB" w14:textId="37D1CAA1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 xml:space="preserve">je </w:t>
      </w:r>
      <w:r w:rsidR="005F2939">
        <w:rPr>
          <w:lang w:val="sr-Latn-CS"/>
        </w:rPr>
        <w:t>0 dinara.</w:t>
      </w:r>
    </w:p>
    <w:p w14:paraId="290C8D26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C5E9E" w14:textId="77777777" w:rsidR="005F635B" w:rsidRDefault="005F635B">
      <w:r>
        <w:separator/>
      </w:r>
    </w:p>
  </w:endnote>
  <w:endnote w:type="continuationSeparator" w:id="0">
    <w:p w14:paraId="0046D50B" w14:textId="77777777" w:rsidR="005F635B" w:rsidRDefault="005F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4BD2C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DA17E7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4EBBB229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718F7D2A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28C19CA2" w14:textId="7819A4B9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proofErr w:type="spellStart"/>
          <w:r w:rsidR="00674C03">
            <w:rPr>
              <w:lang w:val="sr-Latn-CS"/>
            </w:rPr>
            <w:t>LMS</w:t>
          </w:r>
          <w:r w:rsidR="006D0694" w:rsidRPr="006D0694">
            <w:rPr>
              <w:lang w:val="sr-Latn-CS"/>
            </w:rPr>
            <w:t>Team</w:t>
          </w:r>
          <w:proofErr w:type="spellEnd"/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674C03">
            <w:rPr>
              <w:lang w:val="sr-Latn-CS"/>
            </w:rPr>
            <w:t>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26A2CDBE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5F635B">
            <w:fldChar w:fldCharType="begin"/>
          </w:r>
          <w:r w:rsidR="005F635B">
            <w:instrText xml:space="preserve"> NUMPAGES  \* MERGEFORMAT </w:instrText>
          </w:r>
          <w:r w:rsidR="005F635B">
            <w:fldChar w:fldCharType="separate"/>
          </w:r>
          <w:r w:rsidR="00B0622B">
            <w:rPr>
              <w:rStyle w:val="PageNumber"/>
              <w:noProof/>
              <w:lang w:val="sr-Latn-CS"/>
            </w:rPr>
            <w:t>7</w:t>
          </w:r>
          <w:r w:rsidR="005F635B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11AEBB52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33790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ACA34" w14:textId="77777777" w:rsidR="005F635B" w:rsidRDefault="005F635B">
      <w:r>
        <w:separator/>
      </w:r>
    </w:p>
  </w:footnote>
  <w:footnote w:type="continuationSeparator" w:id="0">
    <w:p w14:paraId="49F56B39" w14:textId="77777777" w:rsidR="005F635B" w:rsidRDefault="005F6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1DEB7" w14:textId="77777777" w:rsidR="002343C5" w:rsidRDefault="002343C5">
    <w:pPr>
      <w:rPr>
        <w:sz w:val="24"/>
      </w:rPr>
    </w:pPr>
  </w:p>
  <w:p w14:paraId="5F79F9BB" w14:textId="77777777" w:rsidR="002343C5" w:rsidRDefault="002343C5">
    <w:pPr>
      <w:pBdr>
        <w:top w:val="single" w:sz="6" w:space="1" w:color="auto"/>
      </w:pBdr>
      <w:rPr>
        <w:sz w:val="24"/>
      </w:rPr>
    </w:pPr>
  </w:p>
  <w:p w14:paraId="656E604F" w14:textId="4592A3B1" w:rsidR="002343C5" w:rsidRPr="006F61C6" w:rsidRDefault="00674C03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LMS</w:t>
    </w:r>
    <w:r w:rsidR="006D0694">
      <w:rPr>
        <w:rFonts w:ascii="Arial" w:hAnsi="Arial"/>
        <w:b/>
        <w:sz w:val="36"/>
      </w:rPr>
      <w:t>Team</w:t>
    </w:r>
    <w:proofErr w:type="spellEnd"/>
  </w:p>
  <w:p w14:paraId="5671ADAF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6220FD7F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188E4AA5" w14:textId="77777777">
      <w:tc>
        <w:tcPr>
          <w:tcW w:w="6379" w:type="dxa"/>
        </w:tcPr>
        <w:p w14:paraId="789441CE" w14:textId="5EADBFC4" w:rsidR="002343C5" w:rsidRPr="006D0694" w:rsidRDefault="00674C03">
          <w:pPr>
            <w:rPr>
              <w:lang w:val="sr-Latn-CS"/>
            </w:rPr>
          </w:pPr>
          <w:r>
            <w:rPr>
              <w:lang w:val="sr-Latn-CS"/>
            </w:rPr>
            <w:t>LMS</w:t>
          </w:r>
        </w:p>
      </w:tc>
      <w:tc>
        <w:tcPr>
          <w:tcW w:w="2870" w:type="dxa"/>
        </w:tcPr>
        <w:p w14:paraId="6AAD61D0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6E8475EA" w14:textId="77777777">
      <w:tc>
        <w:tcPr>
          <w:tcW w:w="6379" w:type="dxa"/>
        </w:tcPr>
        <w:p w14:paraId="25D26CDE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14A73AB9" w14:textId="7A6FD4A3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CE6EF3">
            <w:rPr>
              <w:lang w:val="sr-Latn-CS"/>
            </w:rPr>
            <w:t>20</w:t>
          </w:r>
          <w:r w:rsidR="006F61C6" w:rsidRPr="006D0694">
            <w:rPr>
              <w:lang w:val="sr-Latn-CS"/>
            </w:rPr>
            <w:t>.03.20</w:t>
          </w:r>
          <w:r w:rsidR="00674C03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76C5D224" w14:textId="77777777">
      <w:tc>
        <w:tcPr>
          <w:tcW w:w="9249" w:type="dxa"/>
          <w:gridSpan w:val="2"/>
        </w:tcPr>
        <w:p w14:paraId="6AAC8060" w14:textId="569FC9FE" w:rsidR="002343C5" w:rsidRPr="006D0694" w:rsidRDefault="00CD57A1">
          <w:pPr>
            <w:rPr>
              <w:lang w:val="sr-Latn-CS"/>
            </w:rPr>
          </w:pPr>
          <w:r>
            <w:rPr>
              <w:lang w:val="sr-Latn-CS"/>
            </w:rPr>
            <w:t>LMSteam</w:t>
          </w:r>
          <w:r w:rsidRPr="003372D3">
            <w:rPr>
              <w:lang w:val="sr-Latn-CS"/>
            </w:rPr>
            <w:t>-</w:t>
          </w:r>
          <w:r>
            <w:rPr>
              <w:lang w:val="sr-Latn-CS"/>
            </w:rPr>
            <w:t>LMS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3</w:t>
          </w:r>
        </w:p>
      </w:tc>
    </w:tr>
  </w:tbl>
  <w:p w14:paraId="1E1BA52B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4695F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8894311">
    <w:abstractNumId w:val="0"/>
  </w:num>
  <w:num w:numId="2" w16cid:durableId="1791897339">
    <w:abstractNumId w:val="1"/>
  </w:num>
  <w:num w:numId="3" w16cid:durableId="492992669">
    <w:abstractNumId w:val="2"/>
  </w:num>
  <w:num w:numId="4" w16cid:durableId="1807311674">
    <w:abstractNumId w:val="11"/>
  </w:num>
  <w:num w:numId="5" w16cid:durableId="7451048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5621701">
    <w:abstractNumId w:val="3"/>
  </w:num>
  <w:num w:numId="7" w16cid:durableId="1340699518">
    <w:abstractNumId w:val="7"/>
  </w:num>
  <w:num w:numId="8" w16cid:durableId="13684135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64431886">
    <w:abstractNumId w:val="4"/>
  </w:num>
  <w:num w:numId="10" w16cid:durableId="1764303283">
    <w:abstractNumId w:val="8"/>
  </w:num>
  <w:num w:numId="11" w16cid:durableId="702094200">
    <w:abstractNumId w:val="10"/>
  </w:num>
  <w:num w:numId="12" w16cid:durableId="891117990">
    <w:abstractNumId w:val="9"/>
  </w:num>
  <w:num w:numId="13" w16cid:durableId="1139301060">
    <w:abstractNumId w:val="5"/>
  </w:num>
  <w:num w:numId="14" w16cid:durableId="1156804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1C6"/>
    <w:rsid w:val="000012A9"/>
    <w:rsid w:val="000623A6"/>
    <w:rsid w:val="000F5EE8"/>
    <w:rsid w:val="00103833"/>
    <w:rsid w:val="00151CDF"/>
    <w:rsid w:val="00157DAE"/>
    <w:rsid w:val="001B128E"/>
    <w:rsid w:val="001F6798"/>
    <w:rsid w:val="00210E17"/>
    <w:rsid w:val="002343C5"/>
    <w:rsid w:val="00246D1B"/>
    <w:rsid w:val="0024759A"/>
    <w:rsid w:val="00257501"/>
    <w:rsid w:val="00260B17"/>
    <w:rsid w:val="002821C0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25E2F"/>
    <w:rsid w:val="004561C7"/>
    <w:rsid w:val="0046479A"/>
    <w:rsid w:val="0046548E"/>
    <w:rsid w:val="00490DC7"/>
    <w:rsid w:val="00495821"/>
    <w:rsid w:val="004A22E8"/>
    <w:rsid w:val="004C4A68"/>
    <w:rsid w:val="00525A35"/>
    <w:rsid w:val="0053248E"/>
    <w:rsid w:val="005430FA"/>
    <w:rsid w:val="00555767"/>
    <w:rsid w:val="00574004"/>
    <w:rsid w:val="005A3FD1"/>
    <w:rsid w:val="005F2939"/>
    <w:rsid w:val="005F3958"/>
    <w:rsid w:val="005F635B"/>
    <w:rsid w:val="00614EF5"/>
    <w:rsid w:val="00674C03"/>
    <w:rsid w:val="006776CF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997B9D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D57A1"/>
    <w:rsid w:val="00CD6411"/>
    <w:rsid w:val="00CE6EF3"/>
    <w:rsid w:val="00CF694C"/>
    <w:rsid w:val="00D36260"/>
    <w:rsid w:val="00D53CF3"/>
    <w:rsid w:val="00D97F08"/>
    <w:rsid w:val="00DF310B"/>
    <w:rsid w:val="00E464F7"/>
    <w:rsid w:val="00EA1072"/>
    <w:rsid w:val="00EB4996"/>
    <w:rsid w:val="00EB4D1A"/>
    <w:rsid w:val="00EC70CF"/>
    <w:rsid w:val="00F334DC"/>
    <w:rsid w:val="00F62203"/>
    <w:rsid w:val="00FB307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08232B"/>
  <w15:docId w15:val="{9CB6944C-17CA-43B0-96D7-1BBB9461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237</TotalTime>
  <Pages>7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Todor Ristic</cp:lastModifiedBy>
  <cp:revision>13</cp:revision>
  <cp:lastPrinted>1999-04-23T13:49:00Z</cp:lastPrinted>
  <dcterms:created xsi:type="dcterms:W3CDTF">2021-03-09T06:33:00Z</dcterms:created>
  <dcterms:modified xsi:type="dcterms:W3CDTF">2022-04-08T10:59:00Z</dcterms:modified>
</cp:coreProperties>
</file>